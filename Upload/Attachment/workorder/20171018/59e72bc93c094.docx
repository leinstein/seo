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一：修改网站首页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标题改成：上海汉语学</w:t>
      </w:r>
      <w:r>
        <w:rPr>
          <w:rFonts w:hint="eastAsia" w:ascii="宋体" w:hAnsi="宋体"/>
          <w:color w:val="000000"/>
          <w:sz w:val="24"/>
          <w:lang w:val="en-US" w:eastAsia="zh-CN"/>
        </w:rPr>
        <w:t>校</w:t>
      </w:r>
      <w:r>
        <w:rPr>
          <w:rFonts w:hint="eastAsia" w:ascii="宋体" w:hAnsi="宋体"/>
          <w:color w:val="000000"/>
          <w:sz w:val="24"/>
          <w:lang w:val="zh-CN"/>
        </w:rPr>
        <w:t>_中文培训班_汉语培训学校- 口语/标准汉语课-汉答教育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</w:t>
      </w:r>
    </w:p>
    <w:p>
      <w:pPr>
        <w:rPr>
          <w:rFonts w:ascii="微软雅黑" w:hAnsi="微软雅黑" w:eastAsia="微软雅黑" w:cs="微软雅黑"/>
          <w:b/>
          <w:bCs/>
          <w:color w:val="0000FF"/>
          <w:sz w:val="28"/>
          <w:szCs w:val="28"/>
          <w:shd w:val="clear" w:color="auto" w:fill="FFFFF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04A3"/>
    <w:rsid w:val="00242E51"/>
    <w:rsid w:val="003E7F51"/>
    <w:rsid w:val="007177E9"/>
    <w:rsid w:val="00A55D84"/>
    <w:rsid w:val="00B85198"/>
    <w:rsid w:val="00C53462"/>
    <w:rsid w:val="00D129F1"/>
    <w:rsid w:val="00F06C9F"/>
    <w:rsid w:val="0AD036BB"/>
    <w:rsid w:val="1882103C"/>
    <w:rsid w:val="202F5BEA"/>
    <w:rsid w:val="28F624DE"/>
    <w:rsid w:val="31282E00"/>
    <w:rsid w:val="419A54BD"/>
    <w:rsid w:val="43EE6C17"/>
    <w:rsid w:val="56094367"/>
    <w:rsid w:val="59F91824"/>
    <w:rsid w:val="5A9A63C9"/>
    <w:rsid w:val="6B351810"/>
    <w:rsid w:val="6B746E33"/>
    <w:rsid w:val="6FF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7">
    <w:name w:val="Footer Char"/>
    <w:basedOn w:val="4"/>
    <w:link w:val="2"/>
    <w:semiHidden/>
    <w:qFormat/>
    <w:locked/>
    <w:uiPriority w:val="99"/>
    <w:rPr>
      <w:rFonts w:ascii="Calibri" w:hAnsi="Calibr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35</Words>
  <Characters>200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2017-09-26T03:22:00Z</dcterms:created>
  <dc:creator>Administrator.PC-20160203EEQK</dc:creator>
  <cp:lastModifiedBy>PC</cp:lastModifiedBy>
  <dcterms:modified xsi:type="dcterms:W3CDTF">2017-10-18T10:22:35Z</dcterms:modified>
  <dc:title>不能接的行业(纯主词类不接)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